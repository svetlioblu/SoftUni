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9B96E" w14:textId="209DE87E" w:rsidR="0086153C" w:rsidRDefault="00782056" w:rsidP="001D7E5C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44DEBE62" w14:textId="32FC6AFF" w:rsidR="001D7E5C" w:rsidRDefault="00392CAA" w:rsidP="00D97D46">
      <w:pPr>
        <w:spacing w:before="80" w:after="120"/>
        <w:rPr>
          <w:rFonts w:cs="Arial"/>
        </w:rPr>
      </w:pPr>
      <w:r>
        <w:rPr>
          <w:rFonts w:cs="Arial"/>
        </w:rPr>
        <w:t xml:space="preserve">Problems for </w:t>
      </w:r>
      <w:r>
        <w:rPr>
          <w:rFonts w:cs="Arial"/>
          <w:lang w:val="en-US"/>
        </w:rPr>
        <w:t>more exercises</w:t>
      </w:r>
      <w:r w:rsidR="00D97D46" w:rsidRPr="00F657BB">
        <w:rPr>
          <w:rFonts w:cs="Arial"/>
        </w:rPr>
        <w:t xml:space="preserve"> for the </w:t>
      </w:r>
      <w:hyperlink r:id="rId8" w:history="1">
        <w:r w:rsidR="00AA1023">
          <w:rPr>
            <w:rStyle w:val="af1"/>
            <w:sz w:val="24"/>
            <w:szCs w:val="24"/>
          </w:rPr>
          <w:t>"</w:t>
        </w:r>
        <w:r w:rsidR="00AA1023">
          <w:rPr>
            <w:rStyle w:val="af1"/>
            <w:sz w:val="24"/>
            <w:szCs w:val="24"/>
            <w:lang w:val="en-US"/>
          </w:rPr>
          <w:t>JS</w:t>
        </w:r>
        <w:r w:rsidR="00D97D46">
          <w:rPr>
            <w:rStyle w:val="af1"/>
            <w:sz w:val="24"/>
            <w:szCs w:val="24"/>
          </w:rPr>
          <w:t xml:space="preserve"> Fundam</w:t>
        </w:r>
        <w:r w:rsidR="00AA1023">
          <w:rPr>
            <w:rStyle w:val="af1"/>
            <w:sz w:val="24"/>
            <w:szCs w:val="24"/>
          </w:rPr>
          <w:t>entals"</w:t>
        </w:r>
        <w:r w:rsidR="00D97D46">
          <w:rPr>
            <w:rStyle w:val="af1"/>
            <w:sz w:val="24"/>
            <w:szCs w:val="24"/>
          </w:rPr>
          <w:t xml:space="preserve"> course @ SoftUni</w:t>
        </w:r>
      </w:hyperlink>
      <w:r w:rsidR="00D97D46">
        <w:rPr>
          <w:sz w:val="24"/>
          <w:szCs w:val="24"/>
        </w:rPr>
        <w:t>.</w:t>
      </w:r>
      <w:r w:rsidR="00D97D46">
        <w:rPr>
          <w:rFonts w:cs="Arial"/>
        </w:rPr>
        <w:t xml:space="preserve"> </w:t>
      </w:r>
    </w:p>
    <w:p w14:paraId="5CFCB3B3" w14:textId="2B954504" w:rsidR="00053EF9" w:rsidRPr="005C1EA5" w:rsidRDefault="00D97D46" w:rsidP="00D97D46">
      <w:pPr>
        <w:spacing w:before="80" w:after="120"/>
        <w:rPr>
          <w:rFonts w:cs="Arial"/>
          <w:lang w:val="en-US"/>
        </w:rPr>
      </w:pP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 w:rsidR="005C1EA5">
        <w:rPr>
          <w:lang w:val="en-US"/>
        </w:rPr>
        <w:t xml:space="preserve"> </w:t>
      </w:r>
      <w:hyperlink r:id="rId9" w:history="1">
        <w:r w:rsidR="0000667C">
          <w:rPr>
            <w:rStyle w:val="af1"/>
            <w:lang w:val="en-US"/>
          </w:rPr>
          <w:t>Associative-Arrays</w:t>
        </w:r>
        <w:r w:rsidR="0000667C" w:rsidRPr="001D7E5C">
          <w:rPr>
            <w:rStyle w:val="af1"/>
            <w:lang w:val="en-US"/>
          </w:rPr>
          <w:t xml:space="preserve"> </w:t>
        </w:r>
        <w:r w:rsidR="001D7E5C" w:rsidRPr="001D7E5C">
          <w:rPr>
            <w:rStyle w:val="af1"/>
            <w:lang w:val="en-US"/>
          </w:rPr>
          <w:t>-More-Exercises</w:t>
        </w:r>
      </w:hyperlink>
      <w:r w:rsidR="001D7E5C" w:rsidRPr="001D7E5C">
        <w:rPr>
          <w:rStyle w:val="af1"/>
          <w:color w:val="auto"/>
          <w:u w:val="none"/>
          <w:lang w:val="en-US"/>
        </w:rPr>
        <w:t xml:space="preserve"> </w:t>
      </w:r>
    </w:p>
    <w:p w14:paraId="383B67BC" w14:textId="6604E24E" w:rsidR="00EC7593" w:rsidRDefault="003B1324" w:rsidP="00EC7593">
      <w:pPr>
        <w:pStyle w:val="2"/>
      </w:pPr>
      <w:r>
        <w:t>Garage</w:t>
      </w:r>
    </w:p>
    <w:p w14:paraId="1920EFB5" w14:textId="0EDB70C6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have to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{carOneKeyOne} - {carOneValueOne}, {carOneKeyTwo} - {carOneValueTwo}…</w:t>
      </w:r>
      <w:r w:rsidR="00842D3B" w:rsidRPr="00842D3B">
        <w:rPr>
          <w:b/>
          <w:lang w:val="en-US"/>
        </w:rPr>
        <w:br/>
        <w:t>--- {the same for the next car}</w:t>
      </w:r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82056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{armyOne name} - {army count}</w:t>
      </w:r>
      <w:r w:rsidR="00653357" w:rsidRPr="00653357">
        <w:rPr>
          <w:b/>
          <w:lang w:val="en-US"/>
        </w:rPr>
        <w:br/>
        <w:t>&gt;&gt;&gt; {armyTwo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</w:r>
      <w:r w:rsidR="00653357" w:rsidRPr="00653357">
        <w:rPr>
          <w:b/>
          <w:lang w:val="en-US"/>
        </w:rPr>
        <w:lastRenderedPageBreak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{username2}: …</w:t>
      </w:r>
      <w:r w:rsidR="00524B91" w:rsidRPr="00524B91">
        <w:rPr>
          <w:b/>
          <w:lang w:val="en-US"/>
        </w:rPr>
        <w:br/>
        <w:t>Comments on {article2 name}: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'user aUser123', 'someUser posts on someArticle: NoTitle, stupidComment', 'article Books', 'article Movies', 'article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uSeR4: I also like </w:t>
            </w: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</w:tbl>
    <w:p w14:paraId="1FD47948" w14:textId="552783DB" w:rsidR="00684A36" w:rsidRDefault="00CB71C5" w:rsidP="009C6AB8">
      <w:pPr>
        <w:pStyle w:val="2"/>
      </w:pPr>
      <w:r>
        <w:lastRenderedPageBreak/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6730CE">
        <w:rPr>
          <w:b/>
          <w:lang w:val="en-US"/>
        </w:rPr>
        <w:t>shelfs</w:t>
      </w:r>
      <w:r>
        <w:rPr>
          <w:lang w:val="en-US"/>
        </w:rPr>
        <w:t xml:space="preserve"> and the </w:t>
      </w:r>
      <w:r w:rsidRPr="006730CE">
        <w:rPr>
          <w:b/>
          <w:lang w:val="en-US"/>
        </w:rPr>
        <w:t>books in the shelf</w:t>
      </w:r>
      <w:r w:rsidR="006730CE" w:rsidRPr="006730CE">
        <w:rPr>
          <w:b/>
          <w:lang w:val="en-US"/>
        </w:rPr>
        <w:t>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reding input, sort the shelfs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"{shelf</w:t>
      </w:r>
      <w:r w:rsidR="00453752" w:rsidRPr="00453752">
        <w:rPr>
          <w:b/>
          <w:lang w:val="en-US"/>
        </w:rPr>
        <w:t>One</w:t>
      </w:r>
      <w:r w:rsidR="006730CE" w:rsidRPr="00453752">
        <w:rPr>
          <w:b/>
          <w:lang w:val="en-US"/>
        </w:rPr>
        <w:t xml:space="preserve"> id} {shelf genre}: {books count}</w:t>
      </w:r>
      <w:r w:rsidR="006730CE" w:rsidRPr="00453752">
        <w:rPr>
          <w:b/>
          <w:lang w:val="en-US"/>
        </w:rPr>
        <w:br/>
        <w:t>--&gt; {bookOne title}</w:t>
      </w:r>
      <w:r w:rsidR="00453752" w:rsidRPr="00453752">
        <w:rPr>
          <w:b/>
          <w:lang w:val="en-US"/>
        </w:rPr>
        <w:t>: {bookOne author}</w:t>
      </w:r>
      <w:r w:rsidR="00453752" w:rsidRPr="00453752">
        <w:rPr>
          <w:b/>
          <w:lang w:val="en-US"/>
        </w:rPr>
        <w:br/>
        <w:t>--&gt; {bookTwo title}: {bookTwo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{shelfTwo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3752" w14:paraId="7ACAE0BD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E26B8F">
        <w:tc>
          <w:tcPr>
            <w:tcW w:w="4606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r>
        <w:lastRenderedPageBreak/>
        <w:t>SoftUni Students</w:t>
      </w:r>
    </w:p>
    <w:p w14:paraId="6533D955" w14:textId="084123E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24E2C" w14:textId="77777777" w:rsidR="00CC4558" w:rsidRDefault="00CC4558" w:rsidP="00053EF9">
      <w:pPr>
        <w:spacing w:after="0" w:line="240" w:lineRule="auto"/>
      </w:pPr>
      <w:r>
        <w:separator/>
      </w:r>
    </w:p>
  </w:endnote>
  <w:endnote w:type="continuationSeparator" w:id="0">
    <w:p w14:paraId="2FBD19A5" w14:textId="77777777" w:rsidR="00CC4558" w:rsidRDefault="00CC4558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1D3F4" w14:textId="77777777" w:rsidR="00053EF9" w:rsidRPr="00AC77AD" w:rsidRDefault="00053EF9" w:rsidP="00053EF9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3B35D1F0" wp14:editId="1AC3C6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639A15FD" wp14:editId="294A6B58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704E00B" wp14:editId="0113CE0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DD5C2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2C531" wp14:editId="03E3D7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D1F832" w14:textId="1F04C896" w:rsidR="00053EF9" w:rsidRPr="008C2B83" w:rsidRDefault="00053EF9" w:rsidP="00053E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2C5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51D1F832" w14:textId="1F04C896" w:rsidR="00053EF9" w:rsidRPr="008C2B83" w:rsidRDefault="00053EF9" w:rsidP="00053E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DF4622" wp14:editId="4E9278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7A9349" w14:textId="77777777" w:rsidR="00053EF9" w:rsidRDefault="00053EF9" w:rsidP="00053EF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F462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F7A9349" w14:textId="77777777" w:rsidR="00053EF9" w:rsidRDefault="00053EF9" w:rsidP="00053EF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273F71" wp14:editId="50B9AE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6DD1D9" w14:textId="77777777" w:rsidR="00053EF9" w:rsidRDefault="00053EF9" w:rsidP="00053EF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185F4E" w14:textId="77777777" w:rsidR="00053EF9" w:rsidRDefault="00053EF9" w:rsidP="00053EF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2D3226" wp14:editId="0DE994FA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050500" wp14:editId="3C9DA419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D176C" wp14:editId="3968308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1A578C" wp14:editId="269D920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5F77C8C" wp14:editId="0271B93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DB28DA" wp14:editId="75BB2409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62733E" wp14:editId="06EBE2A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63AF76" wp14:editId="654F06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BC24E6" wp14:editId="03E049D3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7CD4F4" wp14:editId="2602826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73F7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F6DD1D9" w14:textId="77777777" w:rsidR="00053EF9" w:rsidRDefault="00053EF9" w:rsidP="00053EF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185F4E" w14:textId="77777777" w:rsidR="00053EF9" w:rsidRDefault="00053EF9" w:rsidP="00053EF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2D3226" wp14:editId="0DE994FA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050500" wp14:editId="3C9DA419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D176C" wp14:editId="3968308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1A578C" wp14:editId="269D920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5F77C8C" wp14:editId="0271B93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DB28DA" wp14:editId="75BB2409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62733E" wp14:editId="06EBE2A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63AF76" wp14:editId="654F06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BC24E6" wp14:editId="03E049D3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7CD4F4" wp14:editId="2602826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33D215D" w14:textId="77777777" w:rsidR="00053EF9" w:rsidRDefault="00053EF9" w:rsidP="00053EF9">
    <w:pPr>
      <w:pStyle w:val="a9"/>
    </w:pPr>
  </w:p>
  <w:p w14:paraId="45ED2EB6" w14:textId="77777777" w:rsidR="00053EF9" w:rsidRDefault="00053E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8869F" w14:textId="77777777" w:rsidR="00CC4558" w:rsidRDefault="00CC4558" w:rsidP="00053EF9">
      <w:pPr>
        <w:spacing w:after="0" w:line="240" w:lineRule="auto"/>
      </w:pPr>
      <w:r>
        <w:separator/>
      </w:r>
    </w:p>
  </w:footnote>
  <w:footnote w:type="continuationSeparator" w:id="0">
    <w:p w14:paraId="420F4284" w14:textId="77777777" w:rsidR="00CC4558" w:rsidRDefault="00CC4558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4366"/>
    <w:rsid w:val="00392CAA"/>
    <w:rsid w:val="003A3B78"/>
    <w:rsid w:val="003B1324"/>
    <w:rsid w:val="003D615F"/>
    <w:rsid w:val="003F6F66"/>
    <w:rsid w:val="00416246"/>
    <w:rsid w:val="0044491A"/>
    <w:rsid w:val="00453752"/>
    <w:rsid w:val="0047574F"/>
    <w:rsid w:val="004957D7"/>
    <w:rsid w:val="004A5100"/>
    <w:rsid w:val="004C5D9F"/>
    <w:rsid w:val="00524B91"/>
    <w:rsid w:val="00595B3F"/>
    <w:rsid w:val="005B0150"/>
    <w:rsid w:val="005C1EA5"/>
    <w:rsid w:val="00606DB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82056"/>
    <w:rsid w:val="00796752"/>
    <w:rsid w:val="007F3DD9"/>
    <w:rsid w:val="0080706F"/>
    <w:rsid w:val="00842D3B"/>
    <w:rsid w:val="008A50E1"/>
    <w:rsid w:val="008B5172"/>
    <w:rsid w:val="009660D0"/>
    <w:rsid w:val="009661E9"/>
    <w:rsid w:val="009B6210"/>
    <w:rsid w:val="009C0FDD"/>
    <w:rsid w:val="009C6AB8"/>
    <w:rsid w:val="00A118E6"/>
    <w:rsid w:val="00A45292"/>
    <w:rsid w:val="00A55414"/>
    <w:rsid w:val="00A739A4"/>
    <w:rsid w:val="00AA1023"/>
    <w:rsid w:val="00AB2EE5"/>
    <w:rsid w:val="00AF3D57"/>
    <w:rsid w:val="00B259AF"/>
    <w:rsid w:val="00B602A2"/>
    <w:rsid w:val="00B631F3"/>
    <w:rsid w:val="00C124FA"/>
    <w:rsid w:val="00C22DAB"/>
    <w:rsid w:val="00C24601"/>
    <w:rsid w:val="00C607AA"/>
    <w:rsid w:val="00CB71C5"/>
    <w:rsid w:val="00CC4558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F277A8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5/Associative-Arrays-and-Maps-More-Exercises" TargetMode="Externa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6E146-1FE9-4D64-9CCF-ADCAE7E65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BB7A0E-4320-4E9C-B57D-97FC1E861A4E}"/>
</file>

<file path=customXml/itemProps3.xml><?xml version="1.0" encoding="utf-8"?>
<ds:datastoreItem xmlns:ds="http://schemas.openxmlformats.org/officeDocument/2006/customXml" ds:itemID="{56289E42-EF64-4F04-9032-5B7ABAE19AF9}"/>
</file>

<file path=customXml/itemProps4.xml><?xml version="1.0" encoding="utf-8"?>
<ds:datastoreItem xmlns:ds="http://schemas.openxmlformats.org/officeDocument/2006/customXml" ds:itemID="{47B25AF2-4AC9-4817-BF29-B205F95D27D4}"/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143</TotalTime>
  <Pages>1</Pages>
  <Words>1144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shampion</cp:lastModifiedBy>
  <cp:revision>13</cp:revision>
  <dcterms:created xsi:type="dcterms:W3CDTF">2018-10-16T08:49:00Z</dcterms:created>
  <dcterms:modified xsi:type="dcterms:W3CDTF">2020-11-16T11:46:00Z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